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AB21" w14:textId="77777777" w:rsidR="00C55D85" w:rsidRDefault="00C55D85" w:rsidP="00DD5F82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4043"/>
        <w:gridCol w:w="3863"/>
        <w:gridCol w:w="14"/>
      </w:tblGrid>
      <w:tr w:rsidR="00D266D4" w14:paraId="25D86371" w14:textId="77777777" w:rsidTr="005252DD">
        <w:trPr>
          <w:trHeight w:hRule="exact" w:val="1431"/>
          <w:tblHeader/>
        </w:trPr>
        <w:tc>
          <w:tcPr>
            <w:tcW w:w="10080" w:type="dxa"/>
            <w:gridSpan w:val="4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1402D374" w14:textId="2F910A70" w:rsidR="00D266D4" w:rsidRPr="00F00700" w:rsidRDefault="00F00700" w:rsidP="00F00700">
            <w:pPr>
              <w:pStyle w:val="Title"/>
              <w:ind w:left="-108"/>
              <w:jc w:val="center"/>
              <w:rPr>
                <w:rFonts w:ascii="Gill Sans MT" w:hAnsi="Gill Sans MT"/>
                <w:sz w:val="52"/>
                <w:szCs w:val="28"/>
              </w:rPr>
            </w:pPr>
            <w:r w:rsidRPr="00F00700">
              <w:rPr>
                <w:rFonts w:ascii="Gill Sans MT" w:hAnsi="Gill Sans MT"/>
                <w:sz w:val="52"/>
                <w:szCs w:val="28"/>
              </w:rPr>
              <w:t>Yash Lade</w:t>
            </w:r>
          </w:p>
          <w:p w14:paraId="4B76C109" w14:textId="07936AAC" w:rsidR="000434BA" w:rsidRPr="00F00700" w:rsidRDefault="00000000" w:rsidP="00F00700">
            <w:pPr>
              <w:pStyle w:val="Subtitle"/>
              <w:ind w:left="-108"/>
              <w:jc w:val="center"/>
              <w:rPr>
                <w:sz w:val="24"/>
              </w:rPr>
            </w:pPr>
            <w:hyperlink r:id="rId11" w:history="1">
              <w:r w:rsidR="00F00700" w:rsidRPr="007D280D">
                <w:rPr>
                  <w:rStyle w:val="Hyperlink"/>
                  <w:sz w:val="24"/>
                  <w:szCs w:val="22"/>
                </w:rPr>
                <w:t>yashlade20@gmail.com</w:t>
              </w:r>
            </w:hyperlink>
            <w:r w:rsidR="00F00700">
              <w:rPr>
                <w:sz w:val="24"/>
                <w:szCs w:val="22"/>
              </w:rPr>
              <w:t xml:space="preserve"> </w:t>
            </w:r>
            <w:r w:rsidR="00F00700" w:rsidRPr="000E5F0C">
              <w:t xml:space="preserve"> </w:t>
            </w:r>
            <w:r w:rsidR="00F00700" w:rsidRPr="00F00700">
              <w:rPr>
                <w:sz w:val="24"/>
                <w:szCs w:val="22"/>
              </w:rPr>
              <w:t>| github.com/YashLade</w:t>
            </w:r>
          </w:p>
        </w:tc>
      </w:tr>
      <w:tr w:rsidR="00F00700" w14:paraId="2C3B8686" w14:textId="77777777" w:rsidTr="005252D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107"/>
        </w:trPr>
        <w:tc>
          <w:tcPr>
            <w:tcW w:w="2160" w:type="dxa"/>
            <w:tcBorders>
              <w:bottom w:val="single" w:sz="12" w:space="0" w:color="auto"/>
            </w:tcBorders>
          </w:tcPr>
          <w:p w14:paraId="40438F4D" w14:textId="77777777" w:rsidR="00F00700" w:rsidRPr="00F00700" w:rsidRDefault="00F00700" w:rsidP="00F00700">
            <w:pPr>
              <w:pStyle w:val="Heading1"/>
            </w:pPr>
          </w:p>
          <w:p w14:paraId="60ACF9C6" w14:textId="611D689F" w:rsidR="00F00700" w:rsidRPr="00F00700" w:rsidRDefault="00000000" w:rsidP="00F00700">
            <w:pPr>
              <w:pStyle w:val="Heading1"/>
            </w:pPr>
            <w:sdt>
              <w:sdtPr>
                <w:id w:val="306284188"/>
                <w:placeholder>
                  <w:docPart w:val="62651F6D757641DD8F947002D1BFE3D9"/>
                </w:placeholder>
                <w:temporary/>
                <w:showingPlcHdr/>
                <w15:appearance w15:val="hidden"/>
              </w:sdtPr>
              <w:sdtContent>
                <w:r w:rsidR="00F00700" w:rsidRPr="00F00700">
                  <w:t>Objective</w:t>
                </w:r>
              </w:sdtContent>
            </w:sdt>
          </w:p>
        </w:tc>
        <w:tc>
          <w:tcPr>
            <w:tcW w:w="7906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6F6FC57" w14:textId="50549A36" w:rsidR="00F00700" w:rsidRPr="002C2CFB" w:rsidRDefault="003C6642" w:rsidP="002C2CFB">
            <w:pPr>
              <w:ind w:left="0"/>
              <w:rPr>
                <w:rFonts w:ascii="Garamond" w:hAnsi="Garamond"/>
                <w:sz w:val="24"/>
              </w:rPr>
            </w:pPr>
            <w:r w:rsidRPr="002C2CFB">
              <w:rPr>
                <w:rFonts w:ascii="Garamond" w:hAnsi="Garamond" w:cstheme="majorHAnsi"/>
                <w:sz w:val="28"/>
                <w:szCs w:val="28"/>
              </w:rPr>
              <w:t>Dedicated Cybersecurity Enthusiast with a passion for protecting digital assets. Seeking opportunities to apply technical skills, problem-solving abilities, and a commitment to staying updated on cyber threats</w:t>
            </w:r>
            <w:r w:rsidRPr="002C2CFB">
              <w:rPr>
                <w:rFonts w:ascii="Garamond" w:hAnsi="Garamond" w:cs="Segoe UI"/>
                <w:sz w:val="28"/>
                <w:szCs w:val="28"/>
              </w:rPr>
              <w:t>.</w:t>
            </w:r>
          </w:p>
        </w:tc>
      </w:tr>
      <w:tr w:rsidR="00F00700" w14:paraId="4816206D" w14:textId="77777777" w:rsidTr="0057178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2A49242" w14:textId="77777777" w:rsidR="00F00700" w:rsidRDefault="00000000" w:rsidP="00F00700">
            <w:pPr>
              <w:pStyle w:val="Heading1"/>
            </w:pPr>
            <w:sdt>
              <w:sdtPr>
                <w:id w:val="-1975742575"/>
                <w:placeholder>
                  <w:docPart w:val="E830E683873F45EE983C62370DDB2DDC"/>
                </w:placeholder>
                <w:temporary/>
                <w:showingPlcHdr/>
                <w15:appearance w15:val="hidden"/>
              </w:sdtPr>
              <w:sdtContent>
                <w:r w:rsidR="00F00700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D3A9241" w14:textId="51903146" w:rsidR="003C6642" w:rsidRPr="003C6642" w:rsidRDefault="003C6642" w:rsidP="003C6642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Bachelor of Technology</w:t>
            </w:r>
            <w:r w:rsidRPr="003C6642">
              <w:rPr>
                <w:b w:val="0"/>
                <w:bCs/>
              </w:rPr>
              <w:t xml:space="preserve"> (Computer Science )</w:t>
            </w:r>
          </w:p>
          <w:p w14:paraId="7C89B4E1" w14:textId="658FB7A1" w:rsidR="00EA42A6" w:rsidRPr="002C2CFB" w:rsidRDefault="003C6642" w:rsidP="003C6642">
            <w:pPr>
              <w:pStyle w:val="Heading3"/>
              <w:rPr>
                <w:rFonts w:ascii="Garamond" w:hAnsi="Garamond"/>
                <w:b w:val="0"/>
                <w:bCs/>
                <w:sz w:val="24"/>
              </w:rPr>
            </w:pPr>
            <w:r w:rsidRPr="002C2CFB">
              <w:rPr>
                <w:rFonts w:ascii="Garamond" w:hAnsi="Garamond"/>
                <w:b w:val="0"/>
                <w:bCs/>
                <w:sz w:val="24"/>
              </w:rPr>
              <w:t>Chameli Devi Group Of Institutions, Indore</w:t>
            </w:r>
            <w:r w:rsidR="00EA42A6" w:rsidRPr="002C2CFB">
              <w:rPr>
                <w:rFonts w:ascii="Garamond" w:hAnsi="Garamond" w:cs="Calibri (Body)"/>
                <w:b w:val="0"/>
                <w:bCs/>
                <w:sz w:val="24"/>
              </w:rPr>
              <w:t xml:space="preserve">        Oct 2022 – Sept 2026</w:t>
            </w:r>
          </w:p>
          <w:p w14:paraId="2B099CA9" w14:textId="59570014" w:rsidR="003C6642" w:rsidRPr="002C2CFB" w:rsidRDefault="00EA42A6" w:rsidP="003C6642">
            <w:pPr>
              <w:pStyle w:val="Heading3"/>
              <w:rPr>
                <w:rFonts w:ascii="Garamond" w:hAnsi="Garamond"/>
                <w:b w:val="0"/>
                <w:bCs/>
                <w:sz w:val="24"/>
              </w:rPr>
            </w:pPr>
            <w:r w:rsidRPr="002C2CFB">
              <w:rPr>
                <w:rFonts w:ascii="Garamond" w:hAnsi="Garamond"/>
                <w:b w:val="0"/>
                <w:bCs/>
                <w:sz w:val="22"/>
                <w:szCs w:val="22"/>
              </w:rPr>
              <w:t>RGPV</w:t>
            </w:r>
            <w:r w:rsidR="003C6642" w:rsidRPr="002C2CFB">
              <w:rPr>
                <w:rFonts w:ascii="Garamond" w:hAnsi="Garamond"/>
                <w:b w:val="0"/>
                <w:bCs/>
                <w:sz w:val="24"/>
              </w:rPr>
              <w:tab/>
              <w:t xml:space="preserve">    </w:t>
            </w:r>
          </w:p>
          <w:p w14:paraId="27679EC0" w14:textId="77777777" w:rsidR="003C6642" w:rsidRPr="002C2CFB" w:rsidRDefault="003C6642" w:rsidP="003C6642">
            <w:pPr>
              <w:rPr>
                <w:rFonts w:ascii="Garamond" w:hAnsi="Garamond" w:cs="Calibri (Body)"/>
                <w:sz w:val="24"/>
              </w:rPr>
            </w:pPr>
            <w:r w:rsidRPr="002C2CFB">
              <w:rPr>
                <w:rFonts w:ascii="Garamond" w:hAnsi="Garamond" w:cs="Calibri (Body)"/>
                <w:sz w:val="24"/>
              </w:rPr>
              <w:t>XII – (PCM,IP) ( CBSE )</w:t>
            </w:r>
          </w:p>
          <w:p w14:paraId="749CB762" w14:textId="35F770A5" w:rsidR="003C6642" w:rsidRPr="002C2CFB" w:rsidRDefault="003C6642" w:rsidP="003C6642">
            <w:pPr>
              <w:rPr>
                <w:rFonts w:ascii="Garamond" w:hAnsi="Garamond" w:cs="Calibri (Body)"/>
                <w:sz w:val="24"/>
              </w:rPr>
            </w:pPr>
            <w:r w:rsidRPr="002C2CFB">
              <w:rPr>
                <w:rFonts w:ascii="Garamond" w:hAnsi="Garamond" w:cs="Calibri (Body)"/>
                <w:sz w:val="24"/>
              </w:rPr>
              <w:t xml:space="preserve">Shri Cloth Market Vaishnav Higher Secondary School,                   2022 </w:t>
            </w:r>
          </w:p>
          <w:p w14:paraId="4D41EA04" w14:textId="4F791EBA" w:rsidR="003C6642" w:rsidRPr="002C2CFB" w:rsidRDefault="003C6642" w:rsidP="003C6642">
            <w:pPr>
              <w:rPr>
                <w:rFonts w:ascii="Garamond" w:hAnsi="Garamond" w:cs="Calibri (Body)"/>
                <w:sz w:val="24"/>
              </w:rPr>
            </w:pPr>
            <w:r w:rsidRPr="002C2CFB">
              <w:rPr>
                <w:rFonts w:ascii="Garamond" w:hAnsi="Garamond" w:cs="Calibri (Body)"/>
                <w:sz w:val="24"/>
              </w:rPr>
              <w:t xml:space="preserve">Indore </w:t>
            </w:r>
          </w:p>
          <w:p w14:paraId="7649C376" w14:textId="77777777" w:rsidR="00F00700" w:rsidRPr="002C2CFB" w:rsidRDefault="00F00700" w:rsidP="003C6642">
            <w:pPr>
              <w:rPr>
                <w:rFonts w:ascii="Garamond" w:hAnsi="Garamond"/>
                <w:sz w:val="24"/>
              </w:rPr>
            </w:pPr>
          </w:p>
          <w:p w14:paraId="016FCEB8" w14:textId="77777777" w:rsidR="003C6642" w:rsidRPr="002C2CFB" w:rsidRDefault="003C6642" w:rsidP="003C6642">
            <w:pPr>
              <w:rPr>
                <w:rFonts w:ascii="Garamond" w:hAnsi="Garamond" w:cs="Calibri (Body)"/>
                <w:sz w:val="24"/>
              </w:rPr>
            </w:pPr>
            <w:r w:rsidRPr="002C2CFB">
              <w:rPr>
                <w:rFonts w:ascii="Garamond" w:hAnsi="Garamond" w:cs="Calibri (Body)"/>
                <w:sz w:val="24"/>
              </w:rPr>
              <w:t>X ( CBSE )</w:t>
            </w:r>
          </w:p>
          <w:p w14:paraId="7B8F8C6F" w14:textId="73703379" w:rsidR="003C6642" w:rsidRPr="002C2CFB" w:rsidRDefault="003C6642" w:rsidP="003C6642">
            <w:pPr>
              <w:rPr>
                <w:rFonts w:ascii="Garamond" w:hAnsi="Garamond" w:cs="Calibri (Body)"/>
                <w:sz w:val="24"/>
              </w:rPr>
            </w:pPr>
            <w:r w:rsidRPr="002C2CFB">
              <w:rPr>
                <w:rFonts w:ascii="Garamond" w:hAnsi="Garamond" w:cs="Calibri (Body)"/>
                <w:sz w:val="24"/>
              </w:rPr>
              <w:t>Shri Cloth Market Vaishnav Higher Secondary School                    2020</w:t>
            </w:r>
          </w:p>
          <w:p w14:paraId="395A07A4" w14:textId="151902DD" w:rsidR="003C6642" w:rsidRPr="002C2CFB" w:rsidRDefault="003C6642" w:rsidP="003C6642">
            <w:pPr>
              <w:rPr>
                <w:rFonts w:ascii="Garamond" w:hAnsi="Garamond" w:cs="Calibri (Body)"/>
                <w:sz w:val="24"/>
              </w:rPr>
            </w:pPr>
            <w:r w:rsidRPr="002C2CFB">
              <w:rPr>
                <w:rFonts w:ascii="Garamond" w:hAnsi="Garamond" w:cs="Calibri (Body)"/>
                <w:sz w:val="24"/>
              </w:rPr>
              <w:t>,Indore</w:t>
            </w:r>
          </w:p>
          <w:p w14:paraId="4633B0E5" w14:textId="6F7E5973" w:rsidR="003C6642" w:rsidRDefault="003C6642" w:rsidP="003C6642"/>
        </w:tc>
      </w:tr>
      <w:tr w:rsidR="00F00700" w14:paraId="22A925E7" w14:textId="77777777" w:rsidTr="0057178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3E6CA45" w14:textId="77777777" w:rsidR="00F00700" w:rsidRDefault="00000000" w:rsidP="00F00700">
            <w:pPr>
              <w:pStyle w:val="Heading1"/>
            </w:pPr>
            <w:sdt>
              <w:sdtPr>
                <w:id w:val="1616246336"/>
                <w:placeholder>
                  <w:docPart w:val="A0D077758B9F45F2AF1CCD2DAA00CD54"/>
                </w:placeholder>
                <w:temporary/>
                <w:showingPlcHdr/>
                <w15:appearance w15:val="hidden"/>
              </w:sdtPr>
              <w:sdtContent>
                <w:r w:rsidR="00F00700">
                  <w:rPr>
                    <w:noProof/>
                  </w:rPr>
                  <w:t>Key Skills</w:t>
                </w:r>
              </w:sdtContent>
            </w:sdt>
          </w:p>
        </w:tc>
        <w:tc>
          <w:tcPr>
            <w:tcW w:w="4043" w:type="dxa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5AE85BB" w14:textId="77777777" w:rsidR="00F00700" w:rsidRPr="002C2CFB" w:rsidRDefault="003C6642" w:rsidP="00F00700">
            <w:pPr>
              <w:rPr>
                <w:rFonts w:ascii="Garamond" w:hAnsi="Garamond"/>
                <w:sz w:val="24"/>
                <w:szCs w:val="32"/>
              </w:rPr>
            </w:pPr>
            <w:r w:rsidRPr="002C2CFB">
              <w:rPr>
                <w:rFonts w:ascii="Garamond" w:hAnsi="Garamond"/>
                <w:sz w:val="24"/>
                <w:szCs w:val="32"/>
              </w:rPr>
              <w:t>C++</w:t>
            </w:r>
          </w:p>
          <w:p w14:paraId="7EDBED47" w14:textId="77777777" w:rsidR="003C6642" w:rsidRPr="002C2CFB" w:rsidRDefault="003C6642" w:rsidP="00F00700">
            <w:pPr>
              <w:rPr>
                <w:rFonts w:ascii="Garamond" w:hAnsi="Garamond"/>
                <w:sz w:val="24"/>
                <w:szCs w:val="32"/>
              </w:rPr>
            </w:pPr>
            <w:r w:rsidRPr="002C2CFB">
              <w:rPr>
                <w:rFonts w:ascii="Garamond" w:hAnsi="Garamond"/>
                <w:sz w:val="24"/>
                <w:szCs w:val="32"/>
              </w:rPr>
              <w:t>Python</w:t>
            </w:r>
          </w:p>
          <w:p w14:paraId="64C62F62" w14:textId="67623A6F" w:rsidR="003C6642" w:rsidRPr="002C2CFB" w:rsidRDefault="003C6642" w:rsidP="00F00700">
            <w:pPr>
              <w:rPr>
                <w:rFonts w:ascii="Garamond" w:hAnsi="Garamond"/>
                <w:sz w:val="24"/>
                <w:szCs w:val="32"/>
              </w:rPr>
            </w:pPr>
            <w:r w:rsidRPr="002C2CFB">
              <w:rPr>
                <w:rFonts w:ascii="Garamond" w:hAnsi="Garamond"/>
                <w:sz w:val="24"/>
                <w:szCs w:val="32"/>
              </w:rPr>
              <w:t>MySQL</w:t>
            </w:r>
          </w:p>
          <w:p w14:paraId="617D2ACC" w14:textId="75003C57" w:rsidR="003C6642" w:rsidRPr="002C2CFB" w:rsidRDefault="005252DD" w:rsidP="005252DD">
            <w:pPr>
              <w:ind w:left="0"/>
              <w:rPr>
                <w:rFonts w:ascii="Garamond" w:hAnsi="Garamond"/>
                <w:sz w:val="24"/>
                <w:szCs w:val="32"/>
              </w:rPr>
            </w:pPr>
            <w:r w:rsidRPr="002C2CFB">
              <w:rPr>
                <w:rFonts w:ascii="Garamond" w:hAnsi="Garamond"/>
                <w:sz w:val="24"/>
                <w:szCs w:val="32"/>
              </w:rPr>
              <w:t xml:space="preserve">  Object Oriented Programming</w:t>
            </w:r>
          </w:p>
        </w:tc>
        <w:tc>
          <w:tcPr>
            <w:tcW w:w="3863" w:type="dxa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9DFACAD" w14:textId="77777777" w:rsidR="00F00700" w:rsidRPr="002C2CFB" w:rsidRDefault="00000000" w:rsidP="00F00700">
            <w:pPr>
              <w:rPr>
                <w:rFonts w:ascii="Garamond" w:hAnsi="Garamond"/>
                <w:sz w:val="24"/>
                <w:szCs w:val="32"/>
              </w:rPr>
            </w:pPr>
            <w:sdt>
              <w:sdtPr>
                <w:rPr>
                  <w:rFonts w:ascii="Garamond" w:hAnsi="Garamond"/>
                  <w:sz w:val="24"/>
                  <w:szCs w:val="32"/>
                </w:rPr>
                <w:id w:val="-357661388"/>
                <w:placeholder>
                  <w:docPart w:val="CA242802FFFF4C2EB962A1A9327D1C68"/>
                </w:placeholder>
                <w:temporary/>
                <w:showingPlcHdr/>
                <w15:appearance w15:val="hidden"/>
              </w:sdtPr>
              <w:sdtContent>
                <w:r w:rsidR="00F00700" w:rsidRPr="002C2CFB">
                  <w:rPr>
                    <w:rFonts w:ascii="Garamond" w:hAnsi="Garamond"/>
                    <w:sz w:val="24"/>
                    <w:szCs w:val="32"/>
                  </w:rPr>
                  <w:t>Communication</w:t>
                </w:r>
              </w:sdtContent>
            </w:sdt>
          </w:p>
          <w:p w14:paraId="34F03726" w14:textId="77777777" w:rsidR="00F00700" w:rsidRPr="002C2CFB" w:rsidRDefault="00000000" w:rsidP="00F00700">
            <w:pPr>
              <w:rPr>
                <w:rFonts w:ascii="Garamond" w:hAnsi="Garamond"/>
                <w:sz w:val="24"/>
                <w:szCs w:val="32"/>
              </w:rPr>
            </w:pPr>
            <w:sdt>
              <w:sdtPr>
                <w:rPr>
                  <w:rFonts w:ascii="Garamond" w:hAnsi="Garamond"/>
                  <w:sz w:val="24"/>
                  <w:szCs w:val="32"/>
                </w:rPr>
                <w:id w:val="-159004446"/>
                <w:placeholder>
                  <w:docPart w:val="586B1C1EB6534BF390E46CFAF00BC0D6"/>
                </w:placeholder>
                <w:temporary/>
                <w:showingPlcHdr/>
                <w15:appearance w15:val="hidden"/>
              </w:sdtPr>
              <w:sdtContent>
                <w:r w:rsidR="00F00700" w:rsidRPr="002C2CFB">
                  <w:rPr>
                    <w:rFonts w:ascii="Garamond" w:hAnsi="Garamond"/>
                    <w:sz w:val="24"/>
                    <w:szCs w:val="32"/>
                  </w:rPr>
                  <w:t>Problem-solving</w:t>
                </w:r>
              </w:sdtContent>
            </w:sdt>
          </w:p>
          <w:p w14:paraId="68109496" w14:textId="77777777" w:rsidR="00F00700" w:rsidRPr="002C2CFB" w:rsidRDefault="00EA42A6" w:rsidP="00F00700">
            <w:pPr>
              <w:rPr>
                <w:rFonts w:ascii="Garamond" w:hAnsi="Garamond"/>
                <w:sz w:val="24"/>
                <w:szCs w:val="32"/>
              </w:rPr>
            </w:pPr>
            <w:r w:rsidRPr="002C2CFB">
              <w:rPr>
                <w:rFonts w:ascii="Garamond" w:hAnsi="Garamond"/>
                <w:sz w:val="24"/>
                <w:szCs w:val="32"/>
              </w:rPr>
              <w:t>Team Player</w:t>
            </w:r>
          </w:p>
          <w:p w14:paraId="7E807F86" w14:textId="0B28AD5D" w:rsidR="006B11D4" w:rsidRPr="002C2CFB" w:rsidRDefault="006B11D4" w:rsidP="00F00700">
            <w:pPr>
              <w:rPr>
                <w:rFonts w:ascii="Garamond" w:hAnsi="Garamond"/>
                <w:sz w:val="24"/>
                <w:szCs w:val="32"/>
              </w:rPr>
            </w:pPr>
            <w:r w:rsidRPr="002C2CFB">
              <w:rPr>
                <w:rFonts w:ascii="Garamond" w:hAnsi="Garamond"/>
                <w:sz w:val="24"/>
                <w:szCs w:val="32"/>
              </w:rPr>
              <w:t>Leadership</w:t>
            </w:r>
          </w:p>
        </w:tc>
      </w:tr>
      <w:tr w:rsidR="00F00700" w14:paraId="35251C3E" w14:textId="77777777" w:rsidTr="004A7938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98"/>
        </w:trPr>
        <w:tc>
          <w:tcPr>
            <w:tcW w:w="2160" w:type="dxa"/>
            <w:tcBorders>
              <w:top w:val="single" w:sz="12" w:space="0" w:color="auto"/>
            </w:tcBorders>
          </w:tcPr>
          <w:p w14:paraId="4E1FC9E3" w14:textId="43E1FC74" w:rsidR="00F00700" w:rsidRDefault="0057178D" w:rsidP="00F00700">
            <w:pPr>
              <w:pStyle w:val="Heading1"/>
            </w:pPr>
            <w:r>
              <w:t>Project</w:t>
            </w:r>
          </w:p>
        </w:tc>
        <w:tc>
          <w:tcPr>
            <w:tcW w:w="7906" w:type="dxa"/>
            <w:gridSpan w:val="2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69B05557" w14:textId="3FB137A8" w:rsidR="00F00700" w:rsidRPr="002C2CFB" w:rsidRDefault="0057178D" w:rsidP="00F00700">
            <w:pPr>
              <w:rPr>
                <w:rFonts w:ascii="Garamond" w:hAnsi="Garamond"/>
                <w:sz w:val="24"/>
                <w:szCs w:val="32"/>
              </w:rPr>
            </w:pPr>
            <w:r w:rsidRPr="002C2CFB">
              <w:rPr>
                <w:rFonts w:ascii="Garamond" w:hAnsi="Garamond"/>
                <w:sz w:val="24"/>
                <w:szCs w:val="32"/>
              </w:rPr>
              <w:t>I have had experience in working with team in a mini project in which I made an AND gate along with my team.</w:t>
            </w:r>
          </w:p>
          <w:p w14:paraId="08DF54F9" w14:textId="77777777" w:rsidR="0057178D" w:rsidRPr="002C2CFB" w:rsidRDefault="0057178D" w:rsidP="00F00700">
            <w:pPr>
              <w:rPr>
                <w:rFonts w:ascii="Garamond" w:hAnsi="Garamond"/>
                <w:sz w:val="24"/>
                <w:szCs w:val="32"/>
              </w:rPr>
            </w:pPr>
          </w:p>
          <w:p w14:paraId="4E916323" w14:textId="77777777" w:rsidR="004A7938" w:rsidRPr="002C2CFB" w:rsidRDefault="004A7938" w:rsidP="00F00700">
            <w:pPr>
              <w:rPr>
                <w:rFonts w:ascii="Garamond" w:hAnsi="Garamond"/>
                <w:sz w:val="24"/>
                <w:szCs w:val="32"/>
              </w:rPr>
            </w:pPr>
            <w:r w:rsidRPr="002C2CFB">
              <w:rPr>
                <w:rFonts w:ascii="Garamond" w:hAnsi="Garamond"/>
                <w:sz w:val="24"/>
                <w:szCs w:val="32"/>
              </w:rPr>
              <w:t xml:space="preserve">Understanding Basic SQL Syntax from coursera </w:t>
            </w:r>
          </w:p>
          <w:p w14:paraId="3490E16F" w14:textId="476EA407" w:rsidR="004A7938" w:rsidRPr="002C2CFB" w:rsidRDefault="004A7938" w:rsidP="00F00700">
            <w:pPr>
              <w:rPr>
                <w:rFonts w:ascii="Garamond" w:hAnsi="Garamond"/>
                <w:sz w:val="24"/>
                <w:szCs w:val="32"/>
              </w:rPr>
            </w:pPr>
            <w:r w:rsidRPr="002C2CFB">
              <w:rPr>
                <w:rFonts w:ascii="Garamond" w:hAnsi="Garamond"/>
                <w:sz w:val="24"/>
                <w:szCs w:val="32"/>
              </w:rPr>
              <w:t>Link (https://drive.google.com/file/d/193-qjMa0kyz1aqCHzI8djNLpCI1rjBqI/view?pli=1)</w:t>
            </w:r>
          </w:p>
        </w:tc>
      </w:tr>
      <w:tr w:rsidR="0057178D" w14:paraId="57EBF3E4" w14:textId="77777777" w:rsidTr="004A7938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30"/>
        </w:trPr>
        <w:tc>
          <w:tcPr>
            <w:tcW w:w="1006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1B40ACD9" w14:textId="77777777" w:rsidR="0057178D" w:rsidRPr="002C2CFB" w:rsidRDefault="004A7938" w:rsidP="0057178D">
            <w:pPr>
              <w:tabs>
                <w:tab w:val="left" w:pos="2520"/>
              </w:tabs>
              <w:ind w:left="0"/>
              <w:rPr>
                <w:rFonts w:asciiTheme="majorHAnsi" w:hAnsiTheme="majorHAnsi" w:cstheme="majorHAnsi"/>
                <w:b/>
                <w:bCs/>
                <w:sz w:val="24"/>
                <w:szCs w:val="32"/>
              </w:rPr>
            </w:pPr>
            <w:r w:rsidRPr="002C2CFB">
              <w:rPr>
                <w:rFonts w:asciiTheme="majorHAnsi" w:hAnsiTheme="majorHAnsi" w:cstheme="majorHAnsi"/>
                <w:b/>
                <w:bCs/>
                <w:sz w:val="24"/>
                <w:szCs w:val="32"/>
              </w:rPr>
              <w:t>Training and Certifications</w:t>
            </w:r>
          </w:p>
          <w:p w14:paraId="2959CF38" w14:textId="136FFF23" w:rsidR="004A7938" w:rsidRPr="002C2CFB" w:rsidRDefault="004A7938" w:rsidP="0057178D">
            <w:pPr>
              <w:tabs>
                <w:tab w:val="left" w:pos="2520"/>
              </w:tabs>
              <w:ind w:left="0"/>
              <w:rPr>
                <w:rFonts w:ascii="Garamond" w:hAnsi="Garamond" w:cstheme="majorHAnsi"/>
                <w:b/>
                <w:bCs/>
                <w:sz w:val="24"/>
                <w:szCs w:val="32"/>
              </w:rPr>
            </w:pPr>
            <w:r w:rsidRPr="002C2CFB">
              <w:rPr>
                <w:rFonts w:ascii="Garamond" w:hAnsi="Garamond" w:cstheme="majorHAnsi"/>
                <w:b/>
                <w:bCs/>
                <w:sz w:val="24"/>
                <w:szCs w:val="32"/>
              </w:rPr>
              <w:t xml:space="preserve">                   </w:t>
            </w:r>
            <w:r w:rsidR="002C2CFB">
              <w:rPr>
                <w:rFonts w:ascii="Garamond" w:hAnsi="Garamond" w:cstheme="majorHAnsi"/>
                <w:b/>
                <w:bCs/>
                <w:sz w:val="24"/>
                <w:szCs w:val="32"/>
              </w:rPr>
              <w:t xml:space="preserve">                  </w:t>
            </w:r>
            <w:r w:rsidRPr="002C2CFB">
              <w:rPr>
                <w:rFonts w:ascii="Garamond" w:hAnsi="Garamond" w:cstheme="majorHAnsi"/>
                <w:sz w:val="24"/>
                <w:szCs w:val="32"/>
              </w:rPr>
              <w:t>Fundamentals of Information Security</w:t>
            </w:r>
            <w:r w:rsidRPr="002C2CFB">
              <w:rPr>
                <w:rFonts w:ascii="Garamond" w:hAnsi="Garamond" w:cstheme="majorHAnsi"/>
                <w:b/>
                <w:bCs/>
                <w:sz w:val="24"/>
                <w:szCs w:val="32"/>
              </w:rPr>
              <w:t xml:space="preserve">       </w:t>
            </w:r>
            <w:r w:rsidR="006B11D4" w:rsidRPr="002C2CFB">
              <w:rPr>
                <w:rFonts w:ascii="Garamond" w:hAnsi="Garamond" w:cstheme="majorHAnsi"/>
                <w:b/>
                <w:bCs/>
                <w:sz w:val="24"/>
                <w:szCs w:val="32"/>
              </w:rPr>
              <w:t xml:space="preserve">                      </w:t>
            </w:r>
            <w:r w:rsidRPr="002C2CFB">
              <w:rPr>
                <w:rFonts w:ascii="Garamond" w:hAnsi="Garamond" w:cstheme="majorHAnsi"/>
                <w:b/>
                <w:bCs/>
                <w:sz w:val="24"/>
                <w:szCs w:val="32"/>
              </w:rPr>
              <w:t xml:space="preserve"> Infosys Springboard</w:t>
            </w:r>
          </w:p>
          <w:p w14:paraId="2B50DAF0" w14:textId="0DBB8D1F" w:rsidR="004A7938" w:rsidRPr="002C2CFB" w:rsidRDefault="006B11D4" w:rsidP="0057178D">
            <w:pPr>
              <w:tabs>
                <w:tab w:val="left" w:pos="2520"/>
              </w:tabs>
              <w:ind w:left="0"/>
              <w:rPr>
                <w:rFonts w:ascii="Garamond" w:hAnsi="Garamond" w:cstheme="majorHAnsi"/>
                <w:b/>
                <w:bCs/>
                <w:sz w:val="24"/>
                <w:szCs w:val="32"/>
              </w:rPr>
            </w:pPr>
            <w:r w:rsidRPr="002C2CFB">
              <w:rPr>
                <w:rFonts w:ascii="Garamond" w:hAnsi="Garamond" w:cstheme="majorHAnsi"/>
                <w:b/>
                <w:bCs/>
                <w:sz w:val="24"/>
                <w:szCs w:val="32"/>
              </w:rPr>
              <w:t xml:space="preserve">                    </w:t>
            </w:r>
            <w:r w:rsidR="002C2CFB">
              <w:rPr>
                <w:rFonts w:ascii="Garamond" w:hAnsi="Garamond" w:cstheme="majorHAnsi"/>
                <w:b/>
                <w:bCs/>
                <w:sz w:val="24"/>
                <w:szCs w:val="32"/>
              </w:rPr>
              <w:t xml:space="preserve">              </w:t>
            </w:r>
            <w:r w:rsidRPr="002C2CFB">
              <w:rPr>
                <w:rFonts w:ascii="Garamond" w:hAnsi="Garamond" w:cstheme="majorHAnsi"/>
                <w:b/>
                <w:bCs/>
                <w:sz w:val="24"/>
                <w:szCs w:val="32"/>
              </w:rPr>
              <w:t xml:space="preserve">   </w:t>
            </w:r>
            <w:r w:rsidRPr="002C2CFB">
              <w:rPr>
                <w:rFonts w:ascii="Garamond" w:hAnsi="Garamond" w:cstheme="majorHAnsi"/>
                <w:sz w:val="24"/>
                <w:szCs w:val="32"/>
              </w:rPr>
              <w:t>Basics of Network Security</w:t>
            </w:r>
            <w:r w:rsidRPr="002C2CFB">
              <w:rPr>
                <w:rFonts w:ascii="Garamond" w:hAnsi="Garamond" w:cstheme="majorHAnsi"/>
                <w:b/>
                <w:bCs/>
                <w:sz w:val="24"/>
                <w:szCs w:val="32"/>
              </w:rPr>
              <w:t xml:space="preserve">                                                 Great Learning</w:t>
            </w:r>
          </w:p>
        </w:tc>
      </w:tr>
      <w:tr w:rsidR="0057178D" w14:paraId="0B62C453" w14:textId="77777777" w:rsidTr="005252D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446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4FE923D2" w14:textId="1D9EA002" w:rsidR="0057178D" w:rsidRDefault="006B11D4" w:rsidP="00F00700">
            <w:pPr>
              <w:pStyle w:val="Heading1"/>
            </w:pPr>
            <w:r>
              <w:t>Activities</w:t>
            </w:r>
          </w:p>
        </w:tc>
        <w:tc>
          <w:tcPr>
            <w:tcW w:w="7906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EE60CA2" w14:textId="0580C4D6" w:rsidR="0057178D" w:rsidRPr="002C2CFB" w:rsidRDefault="006B11D4" w:rsidP="002C2CFB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  <w:w w:val="105"/>
                <w:sz w:val="24"/>
                <w:szCs w:val="32"/>
              </w:rPr>
            </w:pPr>
            <w:r w:rsidRPr="002C2CFB">
              <w:rPr>
                <w:rFonts w:ascii="Garamond" w:hAnsi="Garamond"/>
                <w:w w:val="105"/>
                <w:sz w:val="24"/>
                <w:szCs w:val="32"/>
              </w:rPr>
              <w:t>I have participated in many public speaking competitions, eg- extempore,</w:t>
            </w:r>
            <w:r w:rsidR="005252DD" w:rsidRPr="002C2CFB">
              <w:rPr>
                <w:rFonts w:ascii="Garamond" w:hAnsi="Garamond"/>
                <w:w w:val="105"/>
                <w:sz w:val="24"/>
                <w:szCs w:val="32"/>
              </w:rPr>
              <w:t xml:space="preserve"> </w:t>
            </w:r>
            <w:r w:rsidRPr="002C2CFB">
              <w:rPr>
                <w:rFonts w:ascii="Garamond" w:hAnsi="Garamond"/>
                <w:w w:val="105"/>
                <w:sz w:val="24"/>
                <w:szCs w:val="32"/>
              </w:rPr>
              <w:t>speech</w:t>
            </w:r>
            <w:r w:rsidR="005252DD" w:rsidRPr="002C2CFB">
              <w:rPr>
                <w:rFonts w:ascii="Garamond" w:hAnsi="Garamond"/>
                <w:w w:val="105"/>
                <w:sz w:val="24"/>
                <w:szCs w:val="32"/>
              </w:rPr>
              <w:t xml:space="preserve"> </w:t>
            </w:r>
            <w:r w:rsidRPr="002C2CFB">
              <w:rPr>
                <w:rFonts w:ascii="Garamond" w:hAnsi="Garamond"/>
                <w:w w:val="105"/>
                <w:sz w:val="24"/>
                <w:szCs w:val="32"/>
              </w:rPr>
              <w:t>,</w:t>
            </w:r>
            <w:r w:rsidR="005252DD" w:rsidRPr="002C2CFB">
              <w:rPr>
                <w:rFonts w:ascii="Garamond" w:hAnsi="Garamond"/>
                <w:w w:val="105"/>
                <w:sz w:val="24"/>
                <w:szCs w:val="32"/>
              </w:rPr>
              <w:t xml:space="preserve"> </w:t>
            </w:r>
            <w:r w:rsidR="0028222D" w:rsidRPr="002C2CFB">
              <w:rPr>
                <w:rFonts w:ascii="Garamond" w:hAnsi="Garamond"/>
                <w:w w:val="105"/>
                <w:sz w:val="24"/>
                <w:szCs w:val="32"/>
              </w:rPr>
              <w:t>presentation.</w:t>
            </w:r>
          </w:p>
          <w:p w14:paraId="7A5E2CA2" w14:textId="77777777" w:rsidR="0028222D" w:rsidRPr="002C2CFB" w:rsidRDefault="0028222D" w:rsidP="002C2CFB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  <w:w w:val="105"/>
                <w:sz w:val="24"/>
                <w:szCs w:val="32"/>
              </w:rPr>
            </w:pPr>
            <w:r w:rsidRPr="002C2CFB">
              <w:rPr>
                <w:rFonts w:ascii="Garamond" w:hAnsi="Garamond"/>
                <w:w w:val="105"/>
                <w:sz w:val="24"/>
                <w:szCs w:val="32"/>
              </w:rPr>
              <w:t>I also have participated in Smart India Hackathon 2023.</w:t>
            </w:r>
          </w:p>
          <w:p w14:paraId="3E101E2F" w14:textId="63CEE5AB" w:rsidR="0028222D" w:rsidRPr="002C2CFB" w:rsidRDefault="0028222D" w:rsidP="002C2CFB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  <w:sz w:val="24"/>
                <w:szCs w:val="32"/>
              </w:rPr>
            </w:pPr>
            <w:r w:rsidRPr="002C2CFB">
              <w:rPr>
                <w:rFonts w:ascii="Garamond" w:hAnsi="Garamond"/>
                <w:w w:val="105"/>
                <w:sz w:val="24"/>
                <w:szCs w:val="32"/>
              </w:rPr>
              <w:t xml:space="preserve">I was also </w:t>
            </w:r>
            <w:r w:rsidR="005252DD" w:rsidRPr="002C2CFB">
              <w:rPr>
                <w:rFonts w:ascii="Garamond" w:hAnsi="Garamond"/>
                <w:w w:val="105"/>
                <w:sz w:val="24"/>
                <w:szCs w:val="32"/>
              </w:rPr>
              <w:t>a part of National Cadet Corps ( NCC ).</w:t>
            </w:r>
          </w:p>
        </w:tc>
      </w:tr>
    </w:tbl>
    <w:p w14:paraId="6745975E" w14:textId="77777777" w:rsidR="00566C72" w:rsidRDefault="00566C72" w:rsidP="003C6642">
      <w:pPr>
        <w:ind w:left="0"/>
      </w:pPr>
    </w:p>
    <w:sectPr w:rsidR="00566C72" w:rsidSect="00566C72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A5DC" w14:textId="77777777" w:rsidR="002F5E09" w:rsidRDefault="002F5E09" w:rsidP="00F316AD">
      <w:r>
        <w:separator/>
      </w:r>
    </w:p>
  </w:endnote>
  <w:endnote w:type="continuationSeparator" w:id="0">
    <w:p w14:paraId="08464339" w14:textId="77777777" w:rsidR="002F5E09" w:rsidRDefault="002F5E09" w:rsidP="00F316AD">
      <w:r>
        <w:continuationSeparator/>
      </w:r>
    </w:p>
  </w:endnote>
  <w:endnote w:type="continuationNotice" w:id="1">
    <w:p w14:paraId="7422836F" w14:textId="77777777" w:rsidR="002F5E09" w:rsidRDefault="002F5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9F4DB" w14:textId="77777777" w:rsidR="002F5E09" w:rsidRDefault="002F5E09" w:rsidP="00F316AD">
      <w:r>
        <w:separator/>
      </w:r>
    </w:p>
  </w:footnote>
  <w:footnote w:type="continuationSeparator" w:id="0">
    <w:p w14:paraId="27406B45" w14:textId="77777777" w:rsidR="002F5E09" w:rsidRDefault="002F5E09" w:rsidP="00F316AD">
      <w:r>
        <w:continuationSeparator/>
      </w:r>
    </w:p>
  </w:footnote>
  <w:footnote w:type="continuationNotice" w:id="1">
    <w:p w14:paraId="19044C51" w14:textId="77777777" w:rsidR="002F5E09" w:rsidRDefault="002F5E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E634ABF"/>
    <w:multiLevelType w:val="hybridMultilevel"/>
    <w:tmpl w:val="29DE9F9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1"/>
  </w:num>
  <w:num w:numId="12" w16cid:durableId="15332991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00"/>
    <w:rsid w:val="00003BB9"/>
    <w:rsid w:val="000434BA"/>
    <w:rsid w:val="0006263C"/>
    <w:rsid w:val="000902C1"/>
    <w:rsid w:val="000B131D"/>
    <w:rsid w:val="000D7C65"/>
    <w:rsid w:val="000E1D44"/>
    <w:rsid w:val="0011242E"/>
    <w:rsid w:val="001213BA"/>
    <w:rsid w:val="00136F3E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70F52"/>
    <w:rsid w:val="0028222D"/>
    <w:rsid w:val="00285AC5"/>
    <w:rsid w:val="002B10C3"/>
    <w:rsid w:val="002C2CFB"/>
    <w:rsid w:val="002D12DA"/>
    <w:rsid w:val="002D4A86"/>
    <w:rsid w:val="002F5E09"/>
    <w:rsid w:val="003019B2"/>
    <w:rsid w:val="00313878"/>
    <w:rsid w:val="0034687F"/>
    <w:rsid w:val="0034688D"/>
    <w:rsid w:val="00357ED7"/>
    <w:rsid w:val="00372149"/>
    <w:rsid w:val="003C6642"/>
    <w:rsid w:val="003D771D"/>
    <w:rsid w:val="003F05EF"/>
    <w:rsid w:val="0040233B"/>
    <w:rsid w:val="00425619"/>
    <w:rsid w:val="0046216D"/>
    <w:rsid w:val="004736DA"/>
    <w:rsid w:val="00476DE0"/>
    <w:rsid w:val="004A2A78"/>
    <w:rsid w:val="004A7938"/>
    <w:rsid w:val="004C171F"/>
    <w:rsid w:val="004C6179"/>
    <w:rsid w:val="004D0C0F"/>
    <w:rsid w:val="004F222B"/>
    <w:rsid w:val="004F5F22"/>
    <w:rsid w:val="00511A6E"/>
    <w:rsid w:val="005252DD"/>
    <w:rsid w:val="005359D7"/>
    <w:rsid w:val="00566C72"/>
    <w:rsid w:val="0057178D"/>
    <w:rsid w:val="00573DA5"/>
    <w:rsid w:val="0057534A"/>
    <w:rsid w:val="005856F0"/>
    <w:rsid w:val="005A1F1C"/>
    <w:rsid w:val="00605A5B"/>
    <w:rsid w:val="0066141D"/>
    <w:rsid w:val="006A01F5"/>
    <w:rsid w:val="006A1B48"/>
    <w:rsid w:val="006B11D4"/>
    <w:rsid w:val="006B1FC6"/>
    <w:rsid w:val="006C60E6"/>
    <w:rsid w:val="006D2195"/>
    <w:rsid w:val="006E70D3"/>
    <w:rsid w:val="00741963"/>
    <w:rsid w:val="0075458C"/>
    <w:rsid w:val="00772539"/>
    <w:rsid w:val="00791510"/>
    <w:rsid w:val="007B0F94"/>
    <w:rsid w:val="007C605D"/>
    <w:rsid w:val="0083302B"/>
    <w:rsid w:val="0087637A"/>
    <w:rsid w:val="008B095A"/>
    <w:rsid w:val="008C58C0"/>
    <w:rsid w:val="008E1D8F"/>
    <w:rsid w:val="008E3992"/>
    <w:rsid w:val="008F7B86"/>
    <w:rsid w:val="009021F9"/>
    <w:rsid w:val="009147D9"/>
    <w:rsid w:val="00951C4B"/>
    <w:rsid w:val="009B6F11"/>
    <w:rsid w:val="009E3C0B"/>
    <w:rsid w:val="00A12EA2"/>
    <w:rsid w:val="00A267F8"/>
    <w:rsid w:val="00A77921"/>
    <w:rsid w:val="00A97B30"/>
    <w:rsid w:val="00AF0801"/>
    <w:rsid w:val="00B575FB"/>
    <w:rsid w:val="00B57CF0"/>
    <w:rsid w:val="00BC5B49"/>
    <w:rsid w:val="00BF3FFF"/>
    <w:rsid w:val="00C00D2B"/>
    <w:rsid w:val="00C1095A"/>
    <w:rsid w:val="00C41261"/>
    <w:rsid w:val="00C55D85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B0742"/>
    <w:rsid w:val="00DD5D7B"/>
    <w:rsid w:val="00DD5F82"/>
    <w:rsid w:val="00DD6228"/>
    <w:rsid w:val="00E61FA3"/>
    <w:rsid w:val="00E62868"/>
    <w:rsid w:val="00E67CDA"/>
    <w:rsid w:val="00E76BE2"/>
    <w:rsid w:val="00E8212E"/>
    <w:rsid w:val="00E839D7"/>
    <w:rsid w:val="00EA42A6"/>
    <w:rsid w:val="00ED6E05"/>
    <w:rsid w:val="00EF45F5"/>
    <w:rsid w:val="00F00700"/>
    <w:rsid w:val="00F00B66"/>
    <w:rsid w:val="00F03B21"/>
    <w:rsid w:val="00F316AD"/>
    <w:rsid w:val="00F40269"/>
    <w:rsid w:val="00F4501B"/>
    <w:rsid w:val="00F50300"/>
    <w:rsid w:val="00FB0F63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302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F00700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ashlade20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l\AppData\Roaming\Microsoft\Templates\Clas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651F6D757641DD8F947002D1BFE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94668-2133-45BC-B6BC-18A065611D1C}"/>
      </w:docPartPr>
      <w:docPartBody>
        <w:p w:rsidR="001F1A20" w:rsidRDefault="00306AB6" w:rsidP="00306AB6">
          <w:pPr>
            <w:pStyle w:val="62651F6D757641DD8F947002D1BFE3D9"/>
          </w:pPr>
          <w:r>
            <w:t>Objective</w:t>
          </w:r>
        </w:p>
      </w:docPartBody>
    </w:docPart>
    <w:docPart>
      <w:docPartPr>
        <w:name w:val="E830E683873F45EE983C62370DDB2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E0DE4-B06D-4011-A8CE-4F73B6697672}"/>
      </w:docPartPr>
      <w:docPartBody>
        <w:p w:rsidR="001F1A20" w:rsidRDefault="00306AB6" w:rsidP="00306AB6">
          <w:pPr>
            <w:pStyle w:val="E830E683873F45EE983C62370DDB2DDC"/>
          </w:pPr>
          <w:r>
            <w:rPr>
              <w:noProof/>
            </w:rPr>
            <w:t>Education</w:t>
          </w:r>
        </w:p>
      </w:docPartBody>
    </w:docPart>
    <w:docPart>
      <w:docPartPr>
        <w:name w:val="A0D077758B9F45F2AF1CCD2DAA00C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189BA-E7EB-498E-A242-A2C4394E1512}"/>
      </w:docPartPr>
      <w:docPartBody>
        <w:p w:rsidR="001F1A20" w:rsidRDefault="00306AB6" w:rsidP="00306AB6">
          <w:pPr>
            <w:pStyle w:val="A0D077758B9F45F2AF1CCD2DAA00CD54"/>
          </w:pPr>
          <w:r>
            <w:rPr>
              <w:noProof/>
            </w:rPr>
            <w:t>Key Skills</w:t>
          </w:r>
        </w:p>
      </w:docPartBody>
    </w:docPart>
    <w:docPart>
      <w:docPartPr>
        <w:name w:val="CA242802FFFF4C2EB962A1A9327D1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E1E46-E68B-46FB-AE79-0ED5E5878000}"/>
      </w:docPartPr>
      <w:docPartBody>
        <w:p w:rsidR="001F1A20" w:rsidRDefault="00306AB6" w:rsidP="00306AB6">
          <w:pPr>
            <w:pStyle w:val="CA242802FFFF4C2EB962A1A9327D1C68"/>
          </w:pPr>
          <w:r w:rsidRPr="0099359E">
            <w:t>Communication</w:t>
          </w:r>
        </w:p>
      </w:docPartBody>
    </w:docPart>
    <w:docPart>
      <w:docPartPr>
        <w:name w:val="586B1C1EB6534BF390E46CFAF00BC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B1637-245C-41FE-9D76-9C99EE644956}"/>
      </w:docPartPr>
      <w:docPartBody>
        <w:p w:rsidR="001F1A20" w:rsidRDefault="00306AB6" w:rsidP="00306AB6">
          <w:pPr>
            <w:pStyle w:val="586B1C1EB6534BF390E46CFAF00BC0D6"/>
          </w:pPr>
          <w:r w:rsidRPr="0099359E">
            <w:t>Problem-solving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B6"/>
    <w:rsid w:val="0018401C"/>
    <w:rsid w:val="001F1A20"/>
    <w:rsid w:val="00306AB6"/>
    <w:rsid w:val="003D763E"/>
    <w:rsid w:val="0052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06AB6"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kern w:val="0"/>
      <w:sz w:val="20"/>
      <w:szCs w:val="24"/>
      <w:lang w:val="en-U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06AB6"/>
    <w:rPr>
      <w:rFonts w:asciiTheme="majorHAnsi" w:eastAsiaTheme="minorHAnsi" w:hAnsiTheme="majorHAnsi" w:cs="Times New Roman (Body CS)"/>
      <w:b/>
      <w:color w:val="000000" w:themeColor="text1"/>
      <w:kern w:val="0"/>
      <w:sz w:val="20"/>
      <w:szCs w:val="24"/>
      <w:lang w:val="en-US" w:eastAsia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62651F6D757641DD8F947002D1BFE3D9">
    <w:name w:val="62651F6D757641DD8F947002D1BFE3D9"/>
    <w:rsid w:val="00306AB6"/>
  </w:style>
  <w:style w:type="paragraph" w:customStyle="1" w:styleId="E830E683873F45EE983C62370DDB2DDC">
    <w:name w:val="E830E683873F45EE983C62370DDB2DDC"/>
    <w:rsid w:val="00306AB6"/>
  </w:style>
  <w:style w:type="paragraph" w:customStyle="1" w:styleId="A0D077758B9F45F2AF1CCD2DAA00CD54">
    <w:name w:val="A0D077758B9F45F2AF1CCD2DAA00CD54"/>
    <w:rsid w:val="00306AB6"/>
  </w:style>
  <w:style w:type="paragraph" w:customStyle="1" w:styleId="CA242802FFFF4C2EB962A1A9327D1C68">
    <w:name w:val="CA242802FFFF4C2EB962A1A9327D1C68"/>
    <w:rsid w:val="00306AB6"/>
  </w:style>
  <w:style w:type="paragraph" w:customStyle="1" w:styleId="586B1C1EB6534BF390E46CFAF00BC0D6">
    <w:name w:val="586B1C1EB6534BF390E46CFAF00BC0D6"/>
    <w:rsid w:val="00306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C0507F-CC9A-4569-A30F-DFD67EC88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7EC103-55B8-4B86-A388-F90FFBE50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760F549-01C0-4075-AC18-B7E1B5A47BE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management resume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2023-10-20T18:53:00Z</dcterms:created>
  <dcterms:modified xsi:type="dcterms:W3CDTF">2023-10-20T19:03:00Z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