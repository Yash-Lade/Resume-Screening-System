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16E7C" w14:textId="2AAFD6A3" w:rsidR="00313E55" w:rsidRPr="00FB5377" w:rsidRDefault="00231939" w:rsidP="00FB5377">
      <w:pPr>
        <w:pStyle w:val="Title"/>
      </w:pPr>
      <w:r>
        <w:t>Shrutika yadav</w:t>
      </w:r>
      <w:r w:rsidR="00313E55" w:rsidRPr="00FB5377">
        <w:tab/>
      </w:r>
      <w:r>
        <w:rPr>
          <w:rStyle w:val="Emphasis"/>
        </w:rPr>
        <w:t>Flutter Developer</w:t>
      </w:r>
    </w:p>
    <w:p w14:paraId="46C86BB4" w14:textId="1B4F9CC4" w:rsidR="00313E55" w:rsidRPr="00FB5377" w:rsidRDefault="00231939" w:rsidP="00FB5377">
      <w:pPr>
        <w:pStyle w:val="Subtitle"/>
      </w:pPr>
      <w:r>
        <w:t xml:space="preserve">+91 </w:t>
      </w:r>
      <w:r w:rsidRPr="00231939">
        <w:t>9826305800</w:t>
      </w:r>
      <w:r w:rsidR="00313E55" w:rsidRPr="00FB5377">
        <w:t xml:space="preserve">| </w:t>
      </w:r>
      <w:hyperlink r:id="rId9" w:history="1">
        <w:r w:rsidRPr="00E00D2A">
          <w:rPr>
            <w:rStyle w:val="Hyperlink"/>
          </w:rPr>
          <w:t>shrutikay45@gmail.com|</w:t>
        </w:r>
      </w:hyperlink>
      <w:r>
        <w:t xml:space="preserve"> Indore, M.P.</w:t>
      </w:r>
    </w:p>
    <w:p w14:paraId="11D8BE5F" w14:textId="77777777" w:rsidR="000A5CD0" w:rsidRPr="00FB5377" w:rsidRDefault="00FB5377" w:rsidP="00FB5377">
      <w:pPr>
        <w:pStyle w:val="Heading1"/>
      </w:pPr>
      <w:r w:rsidRPr="00FB5377">
        <w:t xml:space="preserve"> Career Summary</w:t>
      </w:r>
    </w:p>
    <w:p w14:paraId="430BFE28" w14:textId="379A370C" w:rsidR="000A5CD0" w:rsidRPr="00864A75" w:rsidRDefault="00231939" w:rsidP="00FB5377">
      <w:r w:rsidRPr="00231939">
        <w:t>Aspiring Flutter Developer with a strong foundation in backend development using Django. Completed an internship at Robotronix, where I developed an eCommerce application for dairy products, gaining hands-on experience in backend architecture and database management. Currently focused on mastering Flutter to build dynamic and responsive mobile applications. Passionate about creating seamless user experiences and eager to contribute as a Flutter Developer Intern in a challenging environment.</w:t>
      </w:r>
    </w:p>
    <w:p w14:paraId="009BD7A6" w14:textId="7C649F4F" w:rsidR="0035013F" w:rsidRPr="00FB5377" w:rsidRDefault="00FB5377" w:rsidP="00FB5377">
      <w:pPr>
        <w:pStyle w:val="Heading1"/>
      </w:pPr>
      <w:r w:rsidRPr="00FB5377">
        <w:t xml:space="preserve"> Technical Skills</w:t>
      </w:r>
    </w:p>
    <w:p w14:paraId="75ACA077" w14:textId="19D0FB47" w:rsidR="000A5CD0" w:rsidRDefault="00231939" w:rsidP="00362CCC">
      <w:r w:rsidRPr="00231939">
        <w:rPr>
          <w:b/>
          <w:bCs/>
        </w:rPr>
        <w:t>Framework:</w:t>
      </w:r>
      <w:r w:rsidRPr="00231939">
        <w:t xml:space="preserve"> Django, Django REST Framework</w:t>
      </w:r>
      <w:r w:rsidR="0053665B">
        <w:t>, Flutter</w:t>
      </w:r>
    </w:p>
    <w:p w14:paraId="3DCEB0B6" w14:textId="15663A3B" w:rsidR="00231939" w:rsidRDefault="00231939" w:rsidP="00362CCC">
      <w:r w:rsidRPr="00231939">
        <w:rPr>
          <w:b/>
          <w:bCs/>
        </w:rPr>
        <w:t>Frontend:</w:t>
      </w:r>
      <w:r w:rsidRPr="00231939">
        <w:t xml:space="preserve"> HTML, CSS, JavaScript</w:t>
      </w:r>
      <w:r>
        <w:t>, Bootstrap</w:t>
      </w:r>
    </w:p>
    <w:p w14:paraId="3354A8A2" w14:textId="676AD34A" w:rsidR="00231939" w:rsidRDefault="00231939" w:rsidP="00362CCC">
      <w:r w:rsidRPr="00231939">
        <w:rPr>
          <w:b/>
          <w:bCs/>
        </w:rPr>
        <w:t>Version Control:</w:t>
      </w:r>
      <w:r w:rsidRPr="00231939">
        <w:t xml:space="preserve"> Git, GitHub, GitLab</w:t>
      </w:r>
    </w:p>
    <w:p w14:paraId="46B2DBAF" w14:textId="38917EDB" w:rsidR="0053665B" w:rsidRDefault="0053665B" w:rsidP="00362CCC">
      <w:r>
        <w:rPr>
          <w:b/>
          <w:bCs/>
        </w:rPr>
        <w:t>A</w:t>
      </w:r>
      <w:r w:rsidRPr="0053665B">
        <w:rPr>
          <w:b/>
          <w:bCs/>
        </w:rPr>
        <w:t>uthentication:</w:t>
      </w:r>
      <w:r w:rsidRPr="0053665B">
        <w:t xml:space="preserve"> JWT (JSON Web Tokens), OAuth, Django Authentication</w:t>
      </w:r>
      <w:r>
        <w:t>, Firebase</w:t>
      </w:r>
    </w:p>
    <w:p w14:paraId="2FC0E036" w14:textId="77777777" w:rsidR="00231939" w:rsidRPr="00231939" w:rsidRDefault="00231939" w:rsidP="00362CCC"/>
    <w:p w14:paraId="7A94F907" w14:textId="77777777" w:rsidR="0035013F" w:rsidRDefault="00FB5377" w:rsidP="00FB5377">
      <w:pPr>
        <w:pStyle w:val="Heading1"/>
      </w:pPr>
      <w:r w:rsidRPr="00FB5377">
        <w:t xml:space="preserve"> Professional Experience</w:t>
      </w:r>
    </w:p>
    <w:p w14:paraId="1E0E3E18" w14:textId="77777777" w:rsidR="00231939" w:rsidRPr="00231939" w:rsidRDefault="00231939" w:rsidP="00231939"/>
    <w:p w14:paraId="40227A67" w14:textId="27BC3F61" w:rsidR="008B40D0" w:rsidRPr="00FB5377" w:rsidRDefault="0053665B" w:rsidP="00FB5377">
      <w:pPr>
        <w:pStyle w:val="Heading2"/>
      </w:pPr>
      <w:r>
        <w:rPr>
          <w:rStyle w:val="BOLDCapitalization"/>
        </w:rPr>
        <w:t>Web developer intern</w:t>
      </w:r>
      <w:r w:rsidR="00FB5377" w:rsidRPr="00FB5377">
        <w:t xml:space="preserve"> </w:t>
      </w:r>
      <w:r w:rsidR="008B40D0" w:rsidRPr="00FB5377">
        <w:t xml:space="preserve">| </w:t>
      </w:r>
      <w:r>
        <w:t>Robotronix</w:t>
      </w:r>
      <w:r w:rsidR="008B40D0" w:rsidRPr="00FB5377">
        <w:t xml:space="preserve"> |</w:t>
      </w:r>
      <w:r>
        <w:t xml:space="preserve"> Indore</w:t>
      </w:r>
      <w:r w:rsidR="00381284" w:rsidRPr="00FB5377">
        <w:t xml:space="preserve">, </w:t>
      </w:r>
      <w:r>
        <w:t>Madhya Pradesh</w:t>
      </w:r>
      <w:r w:rsidR="008B40D0" w:rsidRPr="00FB5377">
        <w:tab/>
      </w:r>
      <w:r>
        <w:t xml:space="preserve">Mar </w:t>
      </w:r>
      <w:r w:rsidR="008B40D0" w:rsidRPr="00FB5377">
        <w:t>20</w:t>
      </w:r>
      <w:r>
        <w:t>24</w:t>
      </w:r>
      <w:r w:rsidR="008B40D0" w:rsidRPr="00FB5377">
        <w:t xml:space="preserve"> – </w:t>
      </w:r>
      <w:r>
        <w:t>Oct 2024</w:t>
      </w:r>
    </w:p>
    <w:p w14:paraId="3B408A2B" w14:textId="77777777" w:rsidR="00020261" w:rsidRDefault="00020261" w:rsidP="00020261">
      <w:pPr>
        <w:pStyle w:val="ListParagraph"/>
        <w:numPr>
          <w:ilvl w:val="0"/>
          <w:numId w:val="3"/>
        </w:numPr>
      </w:pPr>
      <w:r w:rsidRPr="00231939">
        <w:t>Developed a Django-based eCommerce application for dairy products, implementing user authentication, product management, and order processing.</w:t>
      </w:r>
    </w:p>
    <w:p w14:paraId="36015FD3" w14:textId="77777777" w:rsidR="00020261" w:rsidRDefault="00020261" w:rsidP="00020261">
      <w:pPr>
        <w:pStyle w:val="ListParagraph"/>
        <w:numPr>
          <w:ilvl w:val="0"/>
          <w:numId w:val="3"/>
        </w:numPr>
      </w:pPr>
      <w:r w:rsidRPr="00231939">
        <w:t>Gained hands-on experience in backend development, including database design, API creation, and integrating payment gateways.</w:t>
      </w:r>
    </w:p>
    <w:p w14:paraId="6DC5F113" w14:textId="77777777" w:rsidR="00020261" w:rsidRDefault="00020261" w:rsidP="00020261">
      <w:pPr>
        <w:pStyle w:val="ListParagraph"/>
        <w:numPr>
          <w:ilvl w:val="0"/>
          <w:numId w:val="3"/>
        </w:numPr>
      </w:pPr>
      <w:r w:rsidRPr="00231939">
        <w:t>Worked on improving code efficiency and modularity, following best practices in Django and RESTful API development.</w:t>
      </w:r>
    </w:p>
    <w:p w14:paraId="1CEBD589" w14:textId="77777777" w:rsidR="008125A2" w:rsidRDefault="008125A2" w:rsidP="008125A2"/>
    <w:p w14:paraId="7C5CF8D0" w14:textId="7E1353A4" w:rsidR="008125A2" w:rsidRDefault="008125A2" w:rsidP="008125A2">
      <w:pPr>
        <w:rPr>
          <w:rFonts w:ascii="Gill Sans Nova" w:hAnsi="Gill Sans Nova"/>
          <w:b/>
          <w:bCs/>
        </w:rPr>
      </w:pPr>
      <w:r w:rsidRPr="008125A2">
        <w:rPr>
          <w:rFonts w:ascii="Gill Sans Nova" w:hAnsi="Gill Sans Nova"/>
          <w:b/>
          <w:bCs/>
        </w:rPr>
        <w:t>FLUTTER</w:t>
      </w:r>
      <w:r>
        <w:rPr>
          <w:rFonts w:ascii="Gill Sans Nova" w:hAnsi="Gill Sans Nova"/>
          <w:b/>
          <w:bCs/>
        </w:rPr>
        <w:t xml:space="preserve"> </w:t>
      </w:r>
    </w:p>
    <w:p w14:paraId="373C3D41" w14:textId="28133FAD" w:rsidR="008125A2" w:rsidRDefault="008125A2" w:rsidP="008125A2">
      <w:pPr>
        <w:pStyle w:val="ListParagraph"/>
        <w:numPr>
          <w:ilvl w:val="0"/>
          <w:numId w:val="4"/>
        </w:numPr>
      </w:pPr>
      <w:r w:rsidRPr="008125A2">
        <w:t>UI designing</w:t>
      </w:r>
      <w:r>
        <w:t xml:space="preserve">, </w:t>
      </w:r>
      <w:r w:rsidRPr="008125A2">
        <w:t>Firebase authentication</w:t>
      </w:r>
      <w:r>
        <w:t xml:space="preserve">, </w:t>
      </w:r>
      <w:r w:rsidRPr="008125A2">
        <w:t>Signup, signin</w:t>
      </w:r>
    </w:p>
    <w:p w14:paraId="66CABBE9" w14:textId="79D3A416" w:rsidR="008125A2" w:rsidRDefault="008125A2" w:rsidP="008125A2">
      <w:pPr>
        <w:pStyle w:val="ListParagraph"/>
        <w:numPr>
          <w:ilvl w:val="0"/>
          <w:numId w:val="4"/>
        </w:numPr>
      </w:pPr>
      <w:r w:rsidRPr="008125A2">
        <w:t xml:space="preserve">Made API in </w:t>
      </w:r>
      <w:r>
        <w:t xml:space="preserve">Django, </w:t>
      </w:r>
      <w:r w:rsidRPr="008125A2">
        <w:t>Fetch data from API in flutter</w:t>
      </w:r>
    </w:p>
    <w:p w14:paraId="57CDF2BF" w14:textId="08928669" w:rsidR="000A5CD0" w:rsidRPr="008125A2" w:rsidRDefault="008125A2" w:rsidP="008125A2">
      <w:pPr>
        <w:pStyle w:val="ListParagraph"/>
        <w:numPr>
          <w:ilvl w:val="0"/>
          <w:numId w:val="4"/>
        </w:numPr>
      </w:pPr>
      <w:r w:rsidRPr="008125A2">
        <w:t>Learned widgets</w:t>
      </w:r>
      <w:r>
        <w:t xml:space="preserve">, </w:t>
      </w:r>
      <w:r w:rsidRPr="008125A2">
        <w:t>State management</w:t>
      </w:r>
      <w:r>
        <w:t xml:space="preserve">, </w:t>
      </w:r>
      <w:r w:rsidRPr="008125A2">
        <w:t>Firebase connectivity</w:t>
      </w:r>
    </w:p>
    <w:p w14:paraId="4679D7CE" w14:textId="7BD84639" w:rsidR="0035013F" w:rsidRPr="00864A75" w:rsidRDefault="00FB5377" w:rsidP="00FB5377">
      <w:pPr>
        <w:pStyle w:val="Heading1"/>
        <w:rPr>
          <w:spacing w:val="40"/>
        </w:rPr>
      </w:pPr>
      <w:r w:rsidRPr="00864A75">
        <w:t>Education</w:t>
      </w:r>
    </w:p>
    <w:p w14:paraId="4B58CFEE" w14:textId="037C5592" w:rsidR="00ED16FC" w:rsidRPr="00681F32" w:rsidRDefault="0053665B" w:rsidP="00681F32">
      <w:pPr>
        <w:pStyle w:val="Heading2"/>
      </w:pPr>
      <w:r>
        <w:t>Bachelor of Technology</w:t>
      </w:r>
      <w:r w:rsidR="00ED16FC" w:rsidRPr="00681F32">
        <w:t>|</w:t>
      </w:r>
      <w:r>
        <w:t xml:space="preserve"> Computer Science</w:t>
      </w:r>
      <w:r w:rsidR="00ED16FC" w:rsidRPr="00681F32">
        <w:t xml:space="preserve"> |</w:t>
      </w:r>
      <w:r>
        <w:t xml:space="preserve"> Chameli Devi Group of Institution, Indore</w:t>
      </w:r>
      <w:r w:rsidR="00ED16FC" w:rsidRPr="00681F32">
        <w:tab/>
        <w:t>20</w:t>
      </w:r>
      <w:r>
        <w:t>22</w:t>
      </w:r>
      <w:r w:rsidR="00ED16FC" w:rsidRPr="00681F32">
        <w:t xml:space="preserve"> – 20</w:t>
      </w:r>
      <w:r>
        <w:t>26</w:t>
      </w:r>
    </w:p>
    <w:p w14:paraId="292DABFD" w14:textId="17825371" w:rsidR="00870F29" w:rsidRPr="00681F32" w:rsidRDefault="0053665B" w:rsidP="00681F32">
      <w:pPr>
        <w:pStyle w:val="Heading2"/>
      </w:pPr>
      <w:r>
        <w:t>Senior Secondary</w:t>
      </w:r>
      <w:r w:rsidR="00ED16FC" w:rsidRPr="00681F32">
        <w:t>|</w:t>
      </w:r>
      <w:r>
        <w:t xml:space="preserve"> PCM</w:t>
      </w:r>
      <w:r w:rsidR="00ED16FC" w:rsidRPr="00681F32">
        <w:t xml:space="preserve"> |</w:t>
      </w:r>
      <w:r w:rsidRPr="0053665B">
        <w:t xml:space="preserve"> Kendriya Vidyala</w:t>
      </w:r>
      <w:r>
        <w:t xml:space="preserve">, </w:t>
      </w:r>
      <w:r w:rsidRPr="0053665B">
        <w:t>Seoni Malwa</w:t>
      </w:r>
      <w:r w:rsidR="00ED16FC" w:rsidRPr="00681F32">
        <w:tab/>
        <w:t>20</w:t>
      </w:r>
      <w:r>
        <w:t>21</w:t>
      </w:r>
      <w:r w:rsidR="00ED16FC" w:rsidRPr="00681F32">
        <w:t xml:space="preserve"> – 2</w:t>
      </w:r>
      <w:r>
        <w:t>022</w:t>
      </w:r>
    </w:p>
    <w:p w14:paraId="22F7DBD8" w14:textId="67AD0F56" w:rsidR="009645A0" w:rsidRPr="00864A75" w:rsidRDefault="009645A0" w:rsidP="00681F32"/>
    <w:sectPr w:rsidR="009645A0" w:rsidRPr="00864A75" w:rsidSect="00ED16F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77EA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7073B6B"/>
    <w:multiLevelType w:val="hybridMultilevel"/>
    <w:tmpl w:val="EB90ACA8"/>
    <w:lvl w:ilvl="0" w:tplc="755230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824A2"/>
    <w:multiLevelType w:val="hybridMultilevel"/>
    <w:tmpl w:val="647ED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640870">
    <w:abstractNumId w:val="2"/>
  </w:num>
  <w:num w:numId="2" w16cid:durableId="283390146">
    <w:abstractNumId w:val="0"/>
  </w:num>
  <w:num w:numId="3" w16cid:durableId="1669406249">
    <w:abstractNumId w:val="3"/>
  </w:num>
  <w:num w:numId="4" w16cid:durableId="1182814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39"/>
    <w:rsid w:val="00020261"/>
    <w:rsid w:val="00021DA5"/>
    <w:rsid w:val="000A5CD0"/>
    <w:rsid w:val="000B6AF9"/>
    <w:rsid w:val="000F1AE2"/>
    <w:rsid w:val="001D78C2"/>
    <w:rsid w:val="00217252"/>
    <w:rsid w:val="0022059A"/>
    <w:rsid w:val="00231939"/>
    <w:rsid w:val="002702D4"/>
    <w:rsid w:val="00270B58"/>
    <w:rsid w:val="00284C89"/>
    <w:rsid w:val="002C484E"/>
    <w:rsid w:val="00313E55"/>
    <w:rsid w:val="003227BC"/>
    <w:rsid w:val="0035013F"/>
    <w:rsid w:val="00362CCC"/>
    <w:rsid w:val="00381284"/>
    <w:rsid w:val="00387012"/>
    <w:rsid w:val="004272A0"/>
    <w:rsid w:val="00446145"/>
    <w:rsid w:val="004B07C0"/>
    <w:rsid w:val="004B7243"/>
    <w:rsid w:val="005173BF"/>
    <w:rsid w:val="00525F8F"/>
    <w:rsid w:val="0053665B"/>
    <w:rsid w:val="00546C22"/>
    <w:rsid w:val="005852FD"/>
    <w:rsid w:val="005D43D7"/>
    <w:rsid w:val="005F2FAC"/>
    <w:rsid w:val="005F41F8"/>
    <w:rsid w:val="00607583"/>
    <w:rsid w:val="00643D2E"/>
    <w:rsid w:val="006477FF"/>
    <w:rsid w:val="0066750D"/>
    <w:rsid w:val="00681F32"/>
    <w:rsid w:val="00694A7B"/>
    <w:rsid w:val="006A444B"/>
    <w:rsid w:val="006A6161"/>
    <w:rsid w:val="0073039B"/>
    <w:rsid w:val="00750687"/>
    <w:rsid w:val="007775FF"/>
    <w:rsid w:val="007C6DE0"/>
    <w:rsid w:val="007D2196"/>
    <w:rsid w:val="007F2796"/>
    <w:rsid w:val="00802AC5"/>
    <w:rsid w:val="0081032F"/>
    <w:rsid w:val="008125A2"/>
    <w:rsid w:val="00846B3E"/>
    <w:rsid w:val="00864A75"/>
    <w:rsid w:val="00870F29"/>
    <w:rsid w:val="008877DE"/>
    <w:rsid w:val="00890653"/>
    <w:rsid w:val="008A7BB6"/>
    <w:rsid w:val="008B40D0"/>
    <w:rsid w:val="008B7283"/>
    <w:rsid w:val="008F77CE"/>
    <w:rsid w:val="00903425"/>
    <w:rsid w:val="009645A0"/>
    <w:rsid w:val="009A4F06"/>
    <w:rsid w:val="009E2034"/>
    <w:rsid w:val="00A17581"/>
    <w:rsid w:val="00A6112F"/>
    <w:rsid w:val="00AC069C"/>
    <w:rsid w:val="00AE674A"/>
    <w:rsid w:val="00B01591"/>
    <w:rsid w:val="00B24120"/>
    <w:rsid w:val="00B3585D"/>
    <w:rsid w:val="00B3757B"/>
    <w:rsid w:val="00B45668"/>
    <w:rsid w:val="00B55CCA"/>
    <w:rsid w:val="00B743A1"/>
    <w:rsid w:val="00BA20D1"/>
    <w:rsid w:val="00BB624A"/>
    <w:rsid w:val="00C17FA0"/>
    <w:rsid w:val="00C379BD"/>
    <w:rsid w:val="00C41344"/>
    <w:rsid w:val="00C659DF"/>
    <w:rsid w:val="00C86729"/>
    <w:rsid w:val="00C87FB5"/>
    <w:rsid w:val="00CD3DC1"/>
    <w:rsid w:val="00D259E0"/>
    <w:rsid w:val="00D45817"/>
    <w:rsid w:val="00D45896"/>
    <w:rsid w:val="00D908BD"/>
    <w:rsid w:val="00E91502"/>
    <w:rsid w:val="00E92EB1"/>
    <w:rsid w:val="00E97CF1"/>
    <w:rsid w:val="00ED16FC"/>
    <w:rsid w:val="00EF3E64"/>
    <w:rsid w:val="00F11B2E"/>
    <w:rsid w:val="00FB45B6"/>
    <w:rsid w:val="00F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BC6A"/>
  <w15:chartTrackingRefBased/>
  <w15:docId w15:val="{60D23812-3C0D-4B1F-8E1C-94E690FF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ind w:left="72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shrutikay45@gmail.com|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l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926C82-C580-4C96-8DDE-44DD30CA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resume for IT specialist</Template>
  <TotalTime>20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lade</dc:creator>
  <cp:keywords/>
  <dc:description/>
  <cp:lastModifiedBy>Yash lade</cp:lastModifiedBy>
  <cp:revision>3</cp:revision>
  <cp:lastPrinted>2022-09-27T08:21:00Z</cp:lastPrinted>
  <dcterms:created xsi:type="dcterms:W3CDTF">2025-03-20T07:09:00Z</dcterms:created>
  <dcterms:modified xsi:type="dcterms:W3CDTF">2025-03-20T07:55:00Z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